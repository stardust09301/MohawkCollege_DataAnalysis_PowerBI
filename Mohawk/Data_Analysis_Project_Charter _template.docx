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C17D" w14:textId="223F3851" w:rsidR="00C55E0D" w:rsidRDefault="000F6435" w:rsidP="00A66BBC">
      <w:pPr>
        <w:pStyle w:val="Heading1"/>
      </w:pPr>
      <w:r>
        <w:t xml:space="preserve">Data Analysis </w:t>
      </w:r>
      <w:r w:rsidR="00A66BBC">
        <w:t xml:space="preserve">Project </w:t>
      </w:r>
      <w:r>
        <w:t>Charter</w:t>
      </w:r>
    </w:p>
    <w:p w14:paraId="7C142599" w14:textId="77777777" w:rsidR="00A66BBC" w:rsidRDefault="00A66BBC"/>
    <w:p w14:paraId="59F1AB96" w14:textId="2232C8BD" w:rsidR="00D64BD5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Title:</w:t>
      </w:r>
      <w:r w:rsidR="00F75F04">
        <w:t xml:space="preserve"> </w:t>
      </w:r>
      <w:r w:rsidR="00F75F04" w:rsidRPr="00F75F04">
        <w:rPr>
          <w:b/>
          <w:bCs/>
        </w:rPr>
        <w:t>Conveyor Order Completion Time Analysis</w:t>
      </w:r>
    </w:p>
    <w:p w14:paraId="6E6045D4" w14:textId="1AD95595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Date:</w:t>
      </w:r>
      <w:r w:rsidR="00F75F04">
        <w:t xml:space="preserve"> </w:t>
      </w:r>
      <w:r w:rsidR="00F75F04" w:rsidRPr="00F75F04">
        <w:rPr>
          <w:b/>
          <w:bCs/>
        </w:rPr>
        <w:t>March 21, 2022</w:t>
      </w:r>
    </w:p>
    <w:p w14:paraId="54F68D71" w14:textId="0507EB10" w:rsidR="004E556F" w:rsidRDefault="004E556F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Analyst:</w:t>
      </w:r>
      <w:r w:rsidR="00F75F04">
        <w:t xml:space="preserve"> </w:t>
      </w:r>
      <w:r w:rsidR="00F75F04" w:rsidRPr="00F75F04">
        <w:rPr>
          <w:b/>
          <w:bCs/>
        </w:rPr>
        <w:t>Stephanie Holko</w:t>
      </w:r>
    </w:p>
    <w:p w14:paraId="528A1454" w14:textId="14FFAB3E" w:rsidR="000F6435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Audience</w:t>
      </w:r>
      <w:r w:rsidR="00A66BBC">
        <w:t>:</w:t>
      </w:r>
      <w:r w:rsidR="00F75F04">
        <w:t xml:space="preserve"> </w:t>
      </w:r>
      <w:r w:rsidR="00F75F04" w:rsidRPr="00F75F04">
        <w:rPr>
          <w:b/>
          <w:bCs/>
        </w:rPr>
        <w:t>Plant Manager</w:t>
      </w:r>
    </w:p>
    <w:p w14:paraId="5BEEC38E" w14:textId="6A20DC84" w:rsidR="00A66BBC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Preferred Method of Communication:</w:t>
      </w:r>
      <w:r w:rsidR="00F75F04">
        <w:t xml:space="preserve"> </w:t>
      </w:r>
      <w:proofErr w:type="spellStart"/>
      <w:r w:rsidR="00F75F04" w:rsidRPr="00F75F04">
        <w:rPr>
          <w:b/>
          <w:bCs/>
        </w:rPr>
        <w:t>PowerBI</w:t>
      </w:r>
      <w:proofErr w:type="spellEnd"/>
      <w:r w:rsidR="00F75F04" w:rsidRPr="00F75F04">
        <w:rPr>
          <w:b/>
          <w:bCs/>
        </w:rPr>
        <w:t xml:space="preserve"> Dashboard</w:t>
      </w:r>
    </w:p>
    <w:p w14:paraId="17D0B270" w14:textId="603551A3" w:rsidR="00A66BBC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Problem Statement</w:t>
      </w:r>
      <w:r w:rsidR="00A66BBC">
        <w:t>:</w:t>
      </w:r>
      <w:r w:rsidR="00F75F04">
        <w:t xml:space="preserve"> </w:t>
      </w:r>
      <w:r w:rsidR="00F75F04" w:rsidRPr="00F75F04">
        <w:rPr>
          <w:b/>
          <w:bCs/>
        </w:rPr>
        <w:t>Conveyor Order completion time exceeding target KPI of 90 days</w:t>
      </w:r>
    </w:p>
    <w:p w14:paraId="0D7184A4" w14:textId="777DD581" w:rsidR="00331258" w:rsidRDefault="000F643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Main Business Metric</w:t>
      </w:r>
      <w:r w:rsidR="00A66BBC">
        <w:t xml:space="preserve">: </w:t>
      </w:r>
      <w:r w:rsidR="00F75F04" w:rsidRPr="00F75F04">
        <w:rPr>
          <w:b/>
          <w:bCs/>
        </w:rPr>
        <w:t>Order fulfillment time</w:t>
      </w:r>
    </w:p>
    <w:p w14:paraId="725EC400" w14:textId="1EB49378" w:rsidR="00D64BD5" w:rsidRDefault="00A66BBC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Time horizon: </w:t>
      </w:r>
      <w:r w:rsidR="00D64BD5">
        <w:tab/>
      </w:r>
      <w:sdt>
        <w:sdtPr>
          <w:id w:val="9561379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331258">
        <w:t xml:space="preserve">One time report </w:t>
      </w:r>
    </w:p>
    <w:p w14:paraId="7ADF0E69" w14:textId="3AFC66B6" w:rsidR="00331258" w:rsidRDefault="00D64BD5" w:rsidP="00D64B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</w:r>
      <w:sdt>
        <w:sdtPr>
          <w:id w:val="1643592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331258">
        <w:t>Ongoing</w:t>
      </w:r>
      <w:r>
        <w:t xml:space="preserve"> - </w:t>
      </w:r>
      <w:r w:rsidR="00A66BBC">
        <w:t xml:space="preserve">Frequency: </w:t>
      </w:r>
      <w:sdt>
        <w:sdtPr>
          <w:id w:val="-273944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Daily </w:t>
      </w:r>
      <w:sdt>
        <w:sdtPr>
          <w:id w:val="-13970433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Weekly </w:t>
      </w:r>
      <w:sdt>
        <w:sdtPr>
          <w:id w:val="17325114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75F04">
            <w:rPr>
              <w:rFonts w:ascii="MS Gothic" w:eastAsia="MS Gothic" w:hAnsi="MS Gothic" w:hint="eastAsia"/>
            </w:rPr>
            <w:t>☒</w:t>
          </w:r>
        </w:sdtContent>
      </w:sdt>
      <w:r w:rsidR="00A66BBC">
        <w:t xml:space="preserve">Monthly </w:t>
      </w:r>
      <w:sdt>
        <w:sdtPr>
          <w:id w:val="148797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 xml:space="preserve">Annually </w:t>
      </w:r>
      <w:sdt>
        <w:sdtPr>
          <w:id w:val="1618642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6BBC">
            <w:rPr>
              <w:rFonts w:ascii="MS Gothic" w:eastAsia="MS Gothic" w:hAnsi="MS Gothic" w:hint="eastAsia"/>
            </w:rPr>
            <w:t>☐</w:t>
          </w:r>
        </w:sdtContent>
      </w:sdt>
      <w:r w:rsidR="00A66BBC">
        <w:t>Other:</w:t>
      </w:r>
    </w:p>
    <w:p w14:paraId="286440FA" w14:textId="45901053" w:rsidR="000F6435" w:rsidRDefault="00D64BD5" w:rsidP="00D64BD5">
      <w:r>
        <w:t>Data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BD5" w14:paraId="55A9E42F" w14:textId="77777777" w:rsidTr="00D64BD5">
        <w:tc>
          <w:tcPr>
            <w:tcW w:w="9350" w:type="dxa"/>
          </w:tcPr>
          <w:p w14:paraId="12836442" w14:textId="155AE4F6" w:rsidR="00D64BD5" w:rsidRPr="00F75F04" w:rsidRDefault="00F75F04">
            <w:pPr>
              <w:rPr>
                <w:b/>
                <w:bCs/>
              </w:rPr>
            </w:pPr>
            <w:r w:rsidRPr="00F75F04">
              <w:rPr>
                <w:b/>
                <w:bCs/>
              </w:rPr>
              <w:t>Conveyor Orders.xls</w:t>
            </w:r>
          </w:p>
        </w:tc>
      </w:tr>
      <w:tr w:rsidR="00D64BD5" w14:paraId="31F0EF8F" w14:textId="77777777" w:rsidTr="00D64BD5">
        <w:tc>
          <w:tcPr>
            <w:tcW w:w="9350" w:type="dxa"/>
          </w:tcPr>
          <w:p w14:paraId="71A3BF5B" w14:textId="42C1DCF3" w:rsidR="00D64BD5" w:rsidRPr="00F75F04" w:rsidRDefault="00F75F04">
            <w:pPr>
              <w:rPr>
                <w:b/>
                <w:bCs/>
              </w:rPr>
            </w:pPr>
            <w:r w:rsidRPr="00F75F04">
              <w:rPr>
                <w:b/>
                <w:bCs/>
              </w:rPr>
              <w:t>Conveyor_Material_Flow_03.csv</w:t>
            </w:r>
          </w:p>
        </w:tc>
      </w:tr>
      <w:tr w:rsidR="00D64BD5" w14:paraId="7357999B" w14:textId="77777777" w:rsidTr="00D64BD5">
        <w:tc>
          <w:tcPr>
            <w:tcW w:w="9350" w:type="dxa"/>
          </w:tcPr>
          <w:p w14:paraId="03231134" w14:textId="77777777" w:rsidR="00D64BD5" w:rsidRDefault="00D64BD5"/>
        </w:tc>
      </w:tr>
      <w:tr w:rsidR="00D64BD5" w14:paraId="39208E98" w14:textId="77777777" w:rsidTr="00D64BD5">
        <w:tc>
          <w:tcPr>
            <w:tcW w:w="9350" w:type="dxa"/>
          </w:tcPr>
          <w:p w14:paraId="02ACC57A" w14:textId="77777777" w:rsidR="00D64BD5" w:rsidRDefault="00D64BD5"/>
        </w:tc>
      </w:tr>
      <w:tr w:rsidR="00D64BD5" w14:paraId="1723B96D" w14:textId="77777777" w:rsidTr="00D64BD5">
        <w:tc>
          <w:tcPr>
            <w:tcW w:w="9350" w:type="dxa"/>
          </w:tcPr>
          <w:p w14:paraId="310B3CAE" w14:textId="77777777" w:rsidR="00D64BD5" w:rsidRDefault="00D64BD5"/>
        </w:tc>
      </w:tr>
    </w:tbl>
    <w:p w14:paraId="66EE6D6E" w14:textId="42CF06F6" w:rsidR="000F6435" w:rsidRDefault="000F6435"/>
    <w:p w14:paraId="1B4AD7CC" w14:textId="5B0F202B" w:rsidR="00D64BD5" w:rsidRDefault="00D64BD5">
      <w:r>
        <w:t>Assumptions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4BD5" w14:paraId="38E7E28C" w14:textId="77777777" w:rsidTr="00D64BD5">
        <w:tc>
          <w:tcPr>
            <w:tcW w:w="4675" w:type="dxa"/>
          </w:tcPr>
          <w:p w14:paraId="5A152C78" w14:textId="5CD71CFA" w:rsidR="00D64BD5" w:rsidRDefault="00D64BD5">
            <w:r>
              <w:t>Assumption</w:t>
            </w:r>
          </w:p>
        </w:tc>
        <w:tc>
          <w:tcPr>
            <w:tcW w:w="4675" w:type="dxa"/>
          </w:tcPr>
          <w:p w14:paraId="7957D088" w14:textId="505B7231" w:rsidR="00D64BD5" w:rsidRDefault="00D64BD5">
            <w:r>
              <w:t>Validation</w:t>
            </w:r>
          </w:p>
        </w:tc>
      </w:tr>
      <w:tr w:rsidR="00D64BD5" w14:paraId="60ACAEAC" w14:textId="77777777" w:rsidTr="00D64BD5">
        <w:tc>
          <w:tcPr>
            <w:tcW w:w="4675" w:type="dxa"/>
          </w:tcPr>
          <w:p w14:paraId="32EAF97D" w14:textId="10E4EAC6" w:rsidR="00D64BD5" w:rsidRPr="00C57DEC" w:rsidRDefault="00F75F04">
            <w:pPr>
              <w:rPr>
                <w:b/>
                <w:bCs/>
              </w:rPr>
            </w:pPr>
            <w:r w:rsidRPr="00C57DEC">
              <w:rPr>
                <w:b/>
                <w:bCs/>
              </w:rPr>
              <w:t>Order is entered into the system on Start Date</w:t>
            </w:r>
          </w:p>
        </w:tc>
        <w:tc>
          <w:tcPr>
            <w:tcW w:w="4675" w:type="dxa"/>
          </w:tcPr>
          <w:p w14:paraId="7B720813" w14:textId="6F2ABA9E" w:rsidR="00D64BD5" w:rsidRPr="00C57DEC" w:rsidRDefault="00F75F04">
            <w:pPr>
              <w:rPr>
                <w:b/>
                <w:bCs/>
              </w:rPr>
            </w:pPr>
            <w:r w:rsidRPr="00C57DEC">
              <w:rPr>
                <w:b/>
                <w:bCs/>
              </w:rPr>
              <w:t>Sales team confirmed order entry is the same as Start Date</w:t>
            </w:r>
          </w:p>
        </w:tc>
      </w:tr>
      <w:tr w:rsidR="00D64BD5" w14:paraId="609C7123" w14:textId="77777777" w:rsidTr="00D64BD5">
        <w:tc>
          <w:tcPr>
            <w:tcW w:w="4675" w:type="dxa"/>
          </w:tcPr>
          <w:p w14:paraId="5BB5DA5E" w14:textId="77777777" w:rsidR="00D64BD5" w:rsidRDefault="00D64BD5"/>
        </w:tc>
        <w:tc>
          <w:tcPr>
            <w:tcW w:w="4675" w:type="dxa"/>
          </w:tcPr>
          <w:p w14:paraId="6A8738D7" w14:textId="77777777" w:rsidR="00D64BD5" w:rsidRDefault="00D64BD5"/>
        </w:tc>
      </w:tr>
      <w:tr w:rsidR="00D64BD5" w14:paraId="531470DE" w14:textId="77777777" w:rsidTr="00D64BD5">
        <w:tc>
          <w:tcPr>
            <w:tcW w:w="4675" w:type="dxa"/>
          </w:tcPr>
          <w:p w14:paraId="6CAD2E2B" w14:textId="77777777" w:rsidR="00D64BD5" w:rsidRDefault="00D64BD5"/>
        </w:tc>
        <w:tc>
          <w:tcPr>
            <w:tcW w:w="4675" w:type="dxa"/>
          </w:tcPr>
          <w:p w14:paraId="4AD11B63" w14:textId="77777777" w:rsidR="00D64BD5" w:rsidRDefault="00D64BD5"/>
        </w:tc>
      </w:tr>
      <w:tr w:rsidR="00D64BD5" w14:paraId="3EFC5FE9" w14:textId="77777777" w:rsidTr="00D64BD5">
        <w:tc>
          <w:tcPr>
            <w:tcW w:w="4675" w:type="dxa"/>
          </w:tcPr>
          <w:p w14:paraId="523ACE90" w14:textId="77777777" w:rsidR="00D64BD5" w:rsidRDefault="00D64BD5"/>
        </w:tc>
        <w:tc>
          <w:tcPr>
            <w:tcW w:w="4675" w:type="dxa"/>
          </w:tcPr>
          <w:p w14:paraId="351342F4" w14:textId="77777777" w:rsidR="00D64BD5" w:rsidRDefault="00D64BD5"/>
        </w:tc>
      </w:tr>
    </w:tbl>
    <w:p w14:paraId="6E51F7D2" w14:textId="5546200E" w:rsidR="00D64BD5" w:rsidRDefault="00D64BD5"/>
    <w:p w14:paraId="7E489F36" w14:textId="622A2390" w:rsidR="00F75F04" w:rsidRDefault="00F75F04">
      <w:r>
        <w:t>Note: not all orders are the same in both sources</w:t>
      </w:r>
    </w:p>
    <w:p w14:paraId="05A33BC9" w14:textId="3C353744" w:rsidR="00F75F04" w:rsidRDefault="00F75F04">
      <w:r>
        <w:t>Recommendations:</w:t>
      </w:r>
    </w:p>
    <w:p w14:paraId="6095EEC3" w14:textId="3D3F9A14" w:rsidR="00F75F04" w:rsidRDefault="00F75F04" w:rsidP="00F75F04">
      <w:pPr>
        <w:pStyle w:val="ListParagraph"/>
        <w:numPr>
          <w:ilvl w:val="0"/>
          <w:numId w:val="1"/>
        </w:numPr>
      </w:pPr>
      <w:r>
        <w:t>Obtain complete data for all orders of interest and repeat analysis</w:t>
      </w:r>
    </w:p>
    <w:p w14:paraId="4C06BF14" w14:textId="77777777" w:rsidR="00F75F04" w:rsidRDefault="00F75F04" w:rsidP="00F75F04">
      <w:pPr>
        <w:pStyle w:val="ListParagraph"/>
        <w:numPr>
          <w:ilvl w:val="0"/>
          <w:numId w:val="1"/>
        </w:numPr>
      </w:pPr>
    </w:p>
    <w:sectPr w:rsidR="00F75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17ED8"/>
    <w:multiLevelType w:val="hybridMultilevel"/>
    <w:tmpl w:val="35127E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35"/>
    <w:rsid w:val="000F6435"/>
    <w:rsid w:val="00331258"/>
    <w:rsid w:val="004E556F"/>
    <w:rsid w:val="00840982"/>
    <w:rsid w:val="0086343F"/>
    <w:rsid w:val="00A66BBC"/>
    <w:rsid w:val="00C479F3"/>
    <w:rsid w:val="00C55E0D"/>
    <w:rsid w:val="00C57DEC"/>
    <w:rsid w:val="00D64BD5"/>
    <w:rsid w:val="00F6056A"/>
    <w:rsid w:val="00F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79AAE"/>
  <w15:chartTrackingRefBased/>
  <w15:docId w15:val="{13740C75-4DA0-4690-81F8-2C513803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6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7665036062448A33DC4CFAFDA8A00" ma:contentTypeVersion="12" ma:contentTypeDescription="Create a new document." ma:contentTypeScope="" ma:versionID="2b9c978b32db20b03e2d9499bb9524a5">
  <xsd:schema xmlns:xsd="http://www.w3.org/2001/XMLSchema" xmlns:xs="http://www.w3.org/2001/XMLSchema" xmlns:p="http://schemas.microsoft.com/office/2006/metadata/properties" xmlns:ns2="7fd81f6b-c84f-449e-8e56-1a11f47b45d3" xmlns:ns3="0daa7fbb-d3b2-4270-aef0-a115240493ce" targetNamespace="http://schemas.microsoft.com/office/2006/metadata/properties" ma:root="true" ma:fieldsID="fbfdf0b4574b1a81cde7306c4b3d3b8d" ns2:_="" ns3:_="">
    <xsd:import namespace="7fd81f6b-c84f-449e-8e56-1a11f47b45d3"/>
    <xsd:import namespace="0daa7fbb-d3b2-4270-aef0-a11524049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81f6b-c84f-449e-8e56-1a11f47b45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a7fbb-d3b2-4270-aef0-a11524049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4D8BD-E241-46F1-9496-81FDC195E26D}"/>
</file>

<file path=customXml/itemProps2.xml><?xml version="1.0" encoding="utf-8"?>
<ds:datastoreItem xmlns:ds="http://schemas.openxmlformats.org/officeDocument/2006/customXml" ds:itemID="{09B7CC44-C59B-4754-A287-3314D9B4D6AE}"/>
</file>

<file path=customXml/itemProps3.xml><?xml version="1.0" encoding="utf-8"?>
<ds:datastoreItem xmlns:ds="http://schemas.openxmlformats.org/officeDocument/2006/customXml" ds:itemID="{D20CBDAB-34FA-4C1A-8738-330A2A2323B6}"/>
</file>

<file path=docProps/app.xml><?xml version="1.0" encoding="utf-8"?>
<Properties xmlns="http://schemas.openxmlformats.org/officeDocument/2006/extended-properties" xmlns:vt="http://schemas.openxmlformats.org/officeDocument/2006/docPropsVTypes">
  <Template>Data_Analysis_Project_Charter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Holko, Stephanie</dc:creator>
  <cp:keywords/>
  <dc:description/>
  <cp:lastModifiedBy>Holko, Stephanie</cp:lastModifiedBy>
  <cp:revision>2</cp:revision>
  <dcterms:created xsi:type="dcterms:W3CDTF">2022-03-22T02:03:00Z</dcterms:created>
  <dcterms:modified xsi:type="dcterms:W3CDTF">2022-03-22T02:03:00Z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0x0101007987665036062448A33DC4CFAFDA8A00</vt:lpwstr>
  </property>
</Properties>
</file>